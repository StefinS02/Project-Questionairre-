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0870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3FD733A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D3A36F0" w14:textId="77777777" w:rsidR="007B4A91" w:rsidRDefault="007B4A91">
      <w:pPr>
        <w:jc w:val="center"/>
        <w:rPr>
          <w:sz w:val="28"/>
          <w:szCs w:val="28"/>
        </w:rPr>
      </w:pPr>
    </w:p>
    <w:p w14:paraId="2D5A57E0" w14:textId="77777777" w:rsidR="007B4A91" w:rsidRDefault="003F2442">
      <w:pPr>
        <w:jc w:val="center"/>
        <w:rPr>
          <w:sz w:val="28"/>
          <w:szCs w:val="28"/>
        </w:rPr>
      </w:pPr>
      <w:r>
        <w:pict w14:anchorId="1717510A">
          <v:rect id="_x0000_i1025" style="width:0;height:1.5pt" o:hralign="center" o:hrstd="t" o:hr="t" fillcolor="#a0a0a0" stroked="f"/>
        </w:pict>
      </w:r>
    </w:p>
    <w:p w14:paraId="7DE9F92C" w14:textId="77777777" w:rsidR="007B4A91" w:rsidRDefault="007B4A91">
      <w:pPr>
        <w:jc w:val="center"/>
        <w:rPr>
          <w:sz w:val="28"/>
          <w:szCs w:val="28"/>
        </w:rPr>
      </w:pPr>
    </w:p>
    <w:p w14:paraId="14091428" w14:textId="77777777" w:rsidR="007B4A91" w:rsidRDefault="007B4A91">
      <w:pPr>
        <w:jc w:val="center"/>
        <w:rPr>
          <w:sz w:val="28"/>
          <w:szCs w:val="28"/>
        </w:rPr>
      </w:pPr>
    </w:p>
    <w:p w14:paraId="3B571015" w14:textId="77777777" w:rsidR="000C25AF" w:rsidRPr="00165602" w:rsidRDefault="00556965" w:rsidP="000C25AF">
      <w:pPr>
        <w:numPr>
          <w:ilvl w:val="0"/>
          <w:numId w:val="2"/>
        </w:numPr>
        <w:rPr>
          <w:color w:val="FF0000"/>
          <w:sz w:val="28"/>
          <w:szCs w:val="28"/>
        </w:rPr>
      </w:pPr>
      <w:r w:rsidRPr="00165602">
        <w:rPr>
          <w:color w:val="FF0000"/>
          <w:sz w:val="28"/>
          <w:szCs w:val="28"/>
        </w:rPr>
        <w:t>Write the title of your project.</w:t>
      </w:r>
    </w:p>
    <w:p w14:paraId="1610CF65" w14:textId="77777777" w:rsidR="00394CCA" w:rsidRDefault="00394CCA" w:rsidP="000C25AF">
      <w:pPr>
        <w:rPr>
          <w:sz w:val="28"/>
          <w:szCs w:val="28"/>
        </w:rPr>
      </w:pPr>
    </w:p>
    <w:p w14:paraId="1DF12066" w14:textId="77777777" w:rsidR="00841535" w:rsidRPr="000C25AF" w:rsidRDefault="00841535" w:rsidP="000C25AF">
      <w:pPr>
        <w:rPr>
          <w:sz w:val="28"/>
          <w:szCs w:val="28"/>
        </w:rPr>
      </w:pPr>
      <w:r>
        <w:rPr>
          <w:sz w:val="28"/>
          <w:szCs w:val="28"/>
        </w:rPr>
        <w:t>Space</w:t>
      </w:r>
      <w:r w:rsidR="00394CCA">
        <w:rPr>
          <w:sz w:val="28"/>
          <w:szCs w:val="28"/>
        </w:rPr>
        <w:t xml:space="preserve"> Asteroid Fighter </w:t>
      </w:r>
    </w:p>
    <w:p w14:paraId="4674A034" w14:textId="77777777" w:rsidR="007B4A91" w:rsidRDefault="003F2442">
      <w:pPr>
        <w:rPr>
          <w:sz w:val="28"/>
          <w:szCs w:val="28"/>
        </w:rPr>
      </w:pPr>
      <w:r>
        <w:pict w14:anchorId="748CA773">
          <v:rect id="_x0000_i1026" style="width:0;height:1.5pt" o:hralign="center" o:hrstd="t" o:hr="t" fillcolor="#a0a0a0" stroked="f"/>
        </w:pict>
      </w:r>
    </w:p>
    <w:p w14:paraId="0332B8BF" w14:textId="77777777" w:rsidR="007B4A91" w:rsidRDefault="007B4A91">
      <w:pPr>
        <w:rPr>
          <w:sz w:val="28"/>
          <w:szCs w:val="28"/>
        </w:rPr>
      </w:pPr>
    </w:p>
    <w:p w14:paraId="4BE6204C" w14:textId="77777777" w:rsidR="007B4A91" w:rsidRPr="00165602" w:rsidRDefault="00556965">
      <w:pPr>
        <w:numPr>
          <w:ilvl w:val="0"/>
          <w:numId w:val="2"/>
        </w:numPr>
        <w:rPr>
          <w:color w:val="FF0000"/>
          <w:sz w:val="28"/>
          <w:szCs w:val="28"/>
        </w:rPr>
      </w:pPr>
      <w:r w:rsidRPr="00165602">
        <w:rPr>
          <w:color w:val="FF0000"/>
          <w:sz w:val="28"/>
          <w:szCs w:val="28"/>
        </w:rPr>
        <w:t xml:space="preserve">What is the goal of the game? </w:t>
      </w:r>
    </w:p>
    <w:p w14:paraId="5671E431" w14:textId="77777777" w:rsidR="00394CCA" w:rsidRDefault="00394CCA">
      <w:pPr>
        <w:ind w:left="720"/>
        <w:rPr>
          <w:sz w:val="28"/>
          <w:szCs w:val="28"/>
        </w:rPr>
      </w:pPr>
    </w:p>
    <w:p w14:paraId="6A4C21D0" w14:textId="77777777" w:rsidR="007B4A91" w:rsidRDefault="009266F6">
      <w:pPr>
        <w:rPr>
          <w:sz w:val="28"/>
          <w:szCs w:val="28"/>
        </w:rPr>
      </w:pPr>
      <w:r>
        <w:rPr>
          <w:sz w:val="28"/>
          <w:szCs w:val="28"/>
        </w:rPr>
        <w:t>The goal of the game is to</w:t>
      </w:r>
      <w:r w:rsidR="00657CDC">
        <w:rPr>
          <w:sz w:val="28"/>
          <w:szCs w:val="28"/>
        </w:rPr>
        <w:t xml:space="preserve"> win by </w:t>
      </w:r>
      <w:r w:rsidR="00FA0952">
        <w:rPr>
          <w:sz w:val="28"/>
          <w:szCs w:val="28"/>
        </w:rPr>
        <w:t>trying not to hit any of the obstacles throughout the game</w:t>
      </w:r>
      <w:r w:rsidR="004B1670">
        <w:rPr>
          <w:sz w:val="28"/>
          <w:szCs w:val="28"/>
        </w:rPr>
        <w:t>, collect the stars and</w:t>
      </w:r>
      <w:r w:rsidR="00FA0952">
        <w:rPr>
          <w:sz w:val="28"/>
          <w:szCs w:val="28"/>
        </w:rPr>
        <w:t xml:space="preserve"> to not run out of jet fuel</w:t>
      </w:r>
      <w:r w:rsidR="006253AC">
        <w:rPr>
          <w:sz w:val="28"/>
          <w:szCs w:val="28"/>
        </w:rPr>
        <w:t xml:space="preserve">. The game is a multiplayer game and </w:t>
      </w:r>
      <w:r w:rsidR="00A86DE0">
        <w:rPr>
          <w:sz w:val="28"/>
          <w:szCs w:val="28"/>
        </w:rPr>
        <w:t>you are meant to see who reaches to the end first and first person to the end wins the game.</w:t>
      </w:r>
      <w:r w:rsidR="003F2442">
        <w:pict w14:anchorId="5300D72B">
          <v:rect id="_x0000_i1027" style="width:0;height:1.5pt" o:hralign="center" o:hrstd="t" o:hr="t" fillcolor="#a0a0a0" stroked="f"/>
        </w:pict>
      </w:r>
    </w:p>
    <w:p w14:paraId="05BA05A1" w14:textId="77777777" w:rsidR="007B4A91" w:rsidRDefault="007B4A91">
      <w:pPr>
        <w:rPr>
          <w:sz w:val="28"/>
          <w:szCs w:val="28"/>
        </w:rPr>
      </w:pPr>
    </w:p>
    <w:p w14:paraId="4C769587" w14:textId="77777777" w:rsidR="007B4A91" w:rsidRDefault="007B4A91">
      <w:pPr>
        <w:rPr>
          <w:sz w:val="28"/>
          <w:szCs w:val="28"/>
        </w:rPr>
      </w:pPr>
    </w:p>
    <w:p w14:paraId="7C53440A" w14:textId="77777777" w:rsidR="007B4A91" w:rsidRPr="00165602" w:rsidRDefault="00556965">
      <w:pPr>
        <w:numPr>
          <w:ilvl w:val="0"/>
          <w:numId w:val="2"/>
        </w:numPr>
        <w:rPr>
          <w:color w:val="FF0000"/>
          <w:sz w:val="28"/>
          <w:szCs w:val="28"/>
        </w:rPr>
      </w:pPr>
      <w:r w:rsidRPr="00165602">
        <w:rPr>
          <w:color w:val="FF0000"/>
          <w:sz w:val="28"/>
          <w:szCs w:val="28"/>
        </w:rPr>
        <w:t>Write a brief story of your game.</w:t>
      </w:r>
    </w:p>
    <w:p w14:paraId="21663855" w14:textId="77777777" w:rsidR="007B4A91" w:rsidRDefault="007B4A91" w:rsidP="002A2D90">
      <w:pPr>
        <w:rPr>
          <w:sz w:val="28"/>
          <w:szCs w:val="28"/>
        </w:rPr>
      </w:pPr>
    </w:p>
    <w:p w14:paraId="698BE2BA" w14:textId="77777777" w:rsidR="002A2D90" w:rsidRDefault="002A2D90" w:rsidP="002A2D90">
      <w:pPr>
        <w:rPr>
          <w:sz w:val="28"/>
          <w:szCs w:val="28"/>
        </w:rPr>
      </w:pPr>
      <w:r>
        <w:rPr>
          <w:sz w:val="28"/>
          <w:szCs w:val="28"/>
        </w:rPr>
        <w:t>Tom loves to learn about space and jets and Tom and his best friend, Marcus, love to launch rockets. He also has a collection of different jets which he has on showcase in his room.</w:t>
      </w:r>
      <w:r w:rsidR="007B3E77">
        <w:rPr>
          <w:sz w:val="28"/>
          <w:szCs w:val="28"/>
        </w:rPr>
        <w:t xml:space="preserve"> There was a community coding competition which was based for all ages and this had caught his attention and he wanted to give a try on creating his own Multiplayer </w:t>
      </w:r>
      <w:r w:rsidR="00C0747B">
        <w:rPr>
          <w:sz w:val="28"/>
          <w:szCs w:val="28"/>
        </w:rPr>
        <w:t xml:space="preserve">Space Asteroid Fighter Game which he could play with Marcus. </w:t>
      </w:r>
    </w:p>
    <w:p w14:paraId="3685EF35" w14:textId="77777777" w:rsidR="00C0747B" w:rsidRDefault="00C0747B" w:rsidP="002A2D90">
      <w:pPr>
        <w:rPr>
          <w:sz w:val="28"/>
          <w:szCs w:val="28"/>
        </w:rPr>
      </w:pPr>
    </w:p>
    <w:p w14:paraId="4B36A4D6" w14:textId="77777777" w:rsidR="00C0747B" w:rsidRDefault="00C0747B" w:rsidP="00C0747B">
      <w:pPr>
        <w:rPr>
          <w:sz w:val="28"/>
          <w:szCs w:val="28"/>
        </w:rPr>
      </w:pPr>
      <w:r>
        <w:rPr>
          <w:sz w:val="28"/>
          <w:szCs w:val="28"/>
        </w:rPr>
        <w:t>Help Tom construct the multiplayer game where you race to the end and help him make a jet sprite which flies into space and</w:t>
      </w:r>
      <w:r w:rsidR="00A024F5">
        <w:rPr>
          <w:sz w:val="28"/>
          <w:szCs w:val="28"/>
        </w:rPr>
        <w:t xml:space="preserve"> collects the coins and fueltanks</w:t>
      </w:r>
      <w:r>
        <w:rPr>
          <w:sz w:val="28"/>
          <w:szCs w:val="28"/>
        </w:rPr>
        <w:t xml:space="preserve"> within it’s path. </w:t>
      </w:r>
    </w:p>
    <w:p w14:paraId="0A5E84C1" w14:textId="77777777" w:rsidR="00C0747B" w:rsidRDefault="00C0747B" w:rsidP="00C0747B">
      <w:pPr>
        <w:rPr>
          <w:sz w:val="28"/>
          <w:szCs w:val="28"/>
        </w:rPr>
      </w:pPr>
    </w:p>
    <w:p w14:paraId="67179FE0" w14:textId="77777777" w:rsidR="007B4A91" w:rsidRDefault="00556965" w:rsidP="00C0747B">
      <w:pPr>
        <w:rPr>
          <w:sz w:val="28"/>
          <w:szCs w:val="28"/>
        </w:rPr>
      </w:pPr>
      <w:r>
        <w:br w:type="page"/>
      </w:r>
    </w:p>
    <w:p w14:paraId="105D4452" w14:textId="77777777" w:rsidR="007B4A91" w:rsidRPr="00165602" w:rsidRDefault="00556965">
      <w:pPr>
        <w:numPr>
          <w:ilvl w:val="0"/>
          <w:numId w:val="2"/>
        </w:numPr>
        <w:rPr>
          <w:color w:val="FF0000"/>
          <w:sz w:val="28"/>
          <w:szCs w:val="28"/>
        </w:rPr>
      </w:pPr>
      <w:r w:rsidRPr="00165602">
        <w:rPr>
          <w:color w:val="FF0000"/>
          <w:sz w:val="28"/>
          <w:szCs w:val="28"/>
        </w:rPr>
        <w:t xml:space="preserve">Which are the playing characters of this game? </w:t>
      </w:r>
    </w:p>
    <w:p w14:paraId="6512BF80" w14:textId="77777777" w:rsidR="007B4A91" w:rsidRPr="00165602" w:rsidRDefault="00556965">
      <w:pPr>
        <w:numPr>
          <w:ilvl w:val="0"/>
          <w:numId w:val="1"/>
        </w:numPr>
        <w:rPr>
          <w:color w:val="FF0000"/>
          <w:sz w:val="24"/>
          <w:szCs w:val="24"/>
        </w:rPr>
      </w:pPr>
      <w:r w:rsidRPr="00165602">
        <w:rPr>
          <w:color w:val="FF0000"/>
          <w:sz w:val="24"/>
          <w:szCs w:val="24"/>
        </w:rPr>
        <w:t>Playing characters are the ones who respond to the user based on the input from the user.</w:t>
      </w:r>
    </w:p>
    <w:p w14:paraId="1B4976CE" w14:textId="77777777" w:rsidR="007B4A91" w:rsidRPr="00165602" w:rsidRDefault="00556965">
      <w:pPr>
        <w:numPr>
          <w:ilvl w:val="0"/>
          <w:numId w:val="1"/>
        </w:numPr>
        <w:rPr>
          <w:color w:val="FF0000"/>
          <w:sz w:val="24"/>
          <w:szCs w:val="24"/>
        </w:rPr>
      </w:pPr>
      <w:r w:rsidRPr="00165602">
        <w:rPr>
          <w:color w:val="FF0000"/>
          <w:sz w:val="24"/>
          <w:szCs w:val="24"/>
        </w:rPr>
        <w:t xml:space="preserve">Cars, monkeys, dinos, wizards, etc., are the playing characters in the game.  </w:t>
      </w:r>
    </w:p>
    <w:p w14:paraId="6C5F867D" w14:textId="77777777" w:rsidR="00556965" w:rsidRPr="00165602" w:rsidRDefault="00556965" w:rsidP="00556965">
      <w:pPr>
        <w:ind w:left="1440"/>
        <w:rPr>
          <w:color w:val="FF0000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8F509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5875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3B79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68E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7A371B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ABC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DC84" w14:textId="77777777" w:rsidR="007B4A91" w:rsidRDefault="00C07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Jet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8B06" w14:textId="77777777" w:rsidR="007B4A91" w:rsidRDefault="00A024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role of this </w:t>
            </w:r>
            <w:r w:rsidR="00202640">
              <w:rPr>
                <w:sz w:val="28"/>
                <w:szCs w:val="28"/>
              </w:rPr>
              <w:t xml:space="preserve">playing </w:t>
            </w:r>
            <w:r>
              <w:rPr>
                <w:sz w:val="28"/>
                <w:szCs w:val="28"/>
              </w:rPr>
              <w:t>character is to fly within space and to dodge the obstacles and collect the stars and the fuel.</w:t>
            </w:r>
          </w:p>
        </w:tc>
      </w:tr>
      <w:tr w:rsidR="007B4A91" w14:paraId="1C97A26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724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0110" w14:textId="77777777" w:rsidR="007B4A91" w:rsidRDefault="00C07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Jet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9DC6" w14:textId="77777777" w:rsidR="007B4A91" w:rsidRDefault="00A024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role of this </w:t>
            </w:r>
            <w:r w:rsidR="00202640">
              <w:rPr>
                <w:sz w:val="28"/>
                <w:szCs w:val="28"/>
              </w:rPr>
              <w:t xml:space="preserve"> playing </w:t>
            </w:r>
            <w:r>
              <w:rPr>
                <w:sz w:val="28"/>
                <w:szCs w:val="28"/>
              </w:rPr>
              <w:t>character is to fly within space and to dodge the obstacles and collect the stars and the fuel.</w:t>
            </w:r>
          </w:p>
        </w:tc>
      </w:tr>
      <w:tr w:rsidR="007B4A91" w14:paraId="6E3D99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0B5C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75E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029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2F037C5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2E0A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1CF5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CF5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2D99A5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353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E1AF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CF9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2315BF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E5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B7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DA4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85682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AACB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DE2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3EAF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B9B90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5166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9F1B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9B9D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A028C3C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ECAC1F3" w14:textId="77777777" w:rsidR="007B4A91" w:rsidRPr="00165602" w:rsidRDefault="00556965">
      <w:pPr>
        <w:numPr>
          <w:ilvl w:val="0"/>
          <w:numId w:val="2"/>
        </w:numPr>
        <w:rPr>
          <w:color w:val="FF0000"/>
          <w:sz w:val="28"/>
          <w:szCs w:val="28"/>
        </w:rPr>
      </w:pPr>
      <w:r w:rsidRPr="00165602">
        <w:rPr>
          <w:color w:val="FF0000"/>
          <w:sz w:val="28"/>
          <w:szCs w:val="28"/>
        </w:rPr>
        <w:t>Which are the Non-Playing Characters of this game?</w:t>
      </w:r>
    </w:p>
    <w:p w14:paraId="337F4D30" w14:textId="77777777" w:rsidR="007B4A91" w:rsidRPr="00165602" w:rsidRDefault="00556965">
      <w:pPr>
        <w:numPr>
          <w:ilvl w:val="0"/>
          <w:numId w:val="3"/>
        </w:numPr>
        <w:rPr>
          <w:color w:val="FF0000"/>
          <w:sz w:val="24"/>
          <w:szCs w:val="24"/>
        </w:rPr>
      </w:pPr>
      <w:r w:rsidRPr="00165602">
        <w:rPr>
          <w:color w:val="FF0000"/>
          <w:sz w:val="24"/>
          <w:szCs w:val="24"/>
        </w:rPr>
        <w:t>Non-Playing characters are the ones that don't have an action or behavior when the user interacts with the game.</w:t>
      </w:r>
    </w:p>
    <w:p w14:paraId="35C0EFF9" w14:textId="77777777" w:rsidR="007B4A91" w:rsidRPr="00165602" w:rsidRDefault="00556965">
      <w:pPr>
        <w:numPr>
          <w:ilvl w:val="0"/>
          <w:numId w:val="3"/>
        </w:numPr>
        <w:rPr>
          <w:color w:val="FF0000"/>
        </w:rPr>
      </w:pPr>
      <w:r w:rsidRPr="00165602">
        <w:rPr>
          <w:color w:val="FF0000"/>
          <w:sz w:val="24"/>
          <w:szCs w:val="24"/>
        </w:rPr>
        <w:t>Hurdles, stones, bananas, coins, etc., are non-playing characters in the game.</w:t>
      </w:r>
      <w:r w:rsidRPr="00165602">
        <w:rPr>
          <w:color w:val="FF0000"/>
          <w:sz w:val="28"/>
          <w:szCs w:val="28"/>
        </w:rPr>
        <w:t xml:space="preserve">   </w:t>
      </w:r>
    </w:p>
    <w:p w14:paraId="45C2EC8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2B323B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3B4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E20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60A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48D36E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965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41F0" w14:textId="77777777" w:rsidR="007B4A91" w:rsidRDefault="004B16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83C1" w14:textId="77777777" w:rsidR="007B4A91" w:rsidRDefault="0020264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role of this non-playing character is to be spawned at different positions within the game and it is meant to be collected by the jet sprites. </w:t>
            </w:r>
          </w:p>
        </w:tc>
      </w:tr>
      <w:tr w:rsidR="007B4A91" w14:paraId="3AB680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0FA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B48A" w14:textId="77777777" w:rsidR="007B4A91" w:rsidRDefault="004B16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Fueltanks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EC91" w14:textId="77777777" w:rsidR="007B4A91" w:rsidRDefault="0020264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role of this non-playing character is to also be spawned at different positions within the game and it is meant to be collected by the jet sprites. </w:t>
            </w:r>
          </w:p>
        </w:tc>
      </w:tr>
      <w:tr w:rsidR="007B4A91" w14:paraId="139FFE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F7A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A0D4" w14:textId="77777777" w:rsidR="007B4A91" w:rsidRDefault="004B16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B2B8" w14:textId="77777777" w:rsidR="007B4A91" w:rsidRDefault="0020264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role of this non-playing character is to spawn at different positions and they are the</w:t>
            </w:r>
            <w:r w:rsidR="008C2D8C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are obstacles which loose your health if the jet sprites hit them.</w:t>
            </w:r>
          </w:p>
        </w:tc>
      </w:tr>
      <w:tr w:rsidR="007B4A91" w14:paraId="6B87FF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138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6408" w14:textId="77777777" w:rsidR="007B4A91" w:rsidRDefault="00A67E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Satellites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6B15" w14:textId="77777777" w:rsidR="007B4A91" w:rsidRDefault="008C2D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role of this non-playing character is to be spawned at different positions and they are</w:t>
            </w:r>
            <w:r w:rsidR="000F4A0B">
              <w:rPr>
                <w:sz w:val="28"/>
                <w:szCs w:val="28"/>
              </w:rPr>
              <w:t xml:space="preserve"> obstacles which looses your health if the jet sprites hit them. </w:t>
            </w:r>
          </w:p>
        </w:tc>
      </w:tr>
      <w:tr w:rsidR="007B4A91" w14:paraId="28866C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7AB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DD2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D685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70086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AAB1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1FE5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4A1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2AEA19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A03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6D05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292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58E9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D2A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AF21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6A11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3FA90ED" w14:textId="77777777" w:rsidR="007B4A91" w:rsidRDefault="007B4A91">
      <w:pPr>
        <w:rPr>
          <w:sz w:val="28"/>
          <w:szCs w:val="28"/>
        </w:rPr>
      </w:pPr>
    </w:p>
    <w:p w14:paraId="4E96B428" w14:textId="77777777" w:rsidR="007B4A91" w:rsidRDefault="007B4A91">
      <w:pPr>
        <w:ind w:left="720"/>
        <w:rPr>
          <w:sz w:val="28"/>
          <w:szCs w:val="28"/>
        </w:rPr>
      </w:pPr>
    </w:p>
    <w:p w14:paraId="068A3721" w14:textId="77777777" w:rsidR="007B4A91" w:rsidRPr="00165602" w:rsidRDefault="00556965">
      <w:pPr>
        <w:rPr>
          <w:color w:val="FF0000"/>
          <w:sz w:val="28"/>
          <w:szCs w:val="28"/>
        </w:rPr>
      </w:pPr>
      <w:r w:rsidRPr="00165602">
        <w:rPr>
          <w:color w:val="FF0000"/>
          <w:sz w:val="28"/>
          <w:szCs w:val="28"/>
        </w:rPr>
        <w:t>Draw your imagination of this game. What does this game look like?</w:t>
      </w:r>
    </w:p>
    <w:p w14:paraId="7F71A33C" w14:textId="77777777" w:rsidR="007B4A91" w:rsidRPr="00165602" w:rsidRDefault="00556965">
      <w:pPr>
        <w:numPr>
          <w:ilvl w:val="0"/>
          <w:numId w:val="4"/>
        </w:numPr>
        <w:rPr>
          <w:color w:val="FF0000"/>
          <w:sz w:val="24"/>
          <w:szCs w:val="24"/>
        </w:rPr>
      </w:pPr>
      <w:r w:rsidRPr="00165602">
        <w:rPr>
          <w:color w:val="FF0000"/>
          <w:sz w:val="24"/>
          <w:szCs w:val="24"/>
        </w:rPr>
        <w:t xml:space="preserve">Draw the game either on your computer or on paper. </w:t>
      </w:r>
    </w:p>
    <w:p w14:paraId="4590221E" w14:textId="77777777" w:rsidR="007B4A91" w:rsidRPr="00165602" w:rsidRDefault="00556965">
      <w:pPr>
        <w:numPr>
          <w:ilvl w:val="0"/>
          <w:numId w:val="4"/>
        </w:numPr>
        <w:rPr>
          <w:color w:val="FF0000"/>
        </w:rPr>
      </w:pPr>
      <w:r w:rsidRPr="00165602">
        <w:rPr>
          <w:color w:val="FF0000"/>
          <w:sz w:val="24"/>
          <w:szCs w:val="24"/>
        </w:rPr>
        <w:t xml:space="preserve">Add images of the game scenes to show each of the playing and non-playing characters at least once. </w:t>
      </w:r>
      <w:r w:rsidRPr="00165602">
        <w:rPr>
          <w:color w:val="FF0000"/>
          <w:sz w:val="28"/>
          <w:szCs w:val="28"/>
        </w:rPr>
        <w:t xml:space="preserve"> </w:t>
      </w:r>
    </w:p>
    <w:p w14:paraId="4579B356" w14:textId="77777777" w:rsidR="00556965" w:rsidRDefault="00556965"/>
    <w:p w14:paraId="68E1CD4C" w14:textId="77777777" w:rsidR="007B4A91" w:rsidRPr="00165602" w:rsidRDefault="00165602">
      <w:r>
        <w:rPr>
          <w:noProof/>
        </w:rPr>
        <w:drawing>
          <wp:inline distT="0" distB="0" distL="0" distR="0" wp14:anchorId="624B7824" wp14:editId="044CF006">
            <wp:extent cx="3881120" cy="3956282"/>
            <wp:effectExtent l="635" t="0" r="5715" b="571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84587" cy="39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BB65" w14:textId="77777777" w:rsidR="007B4A91" w:rsidRPr="00165602" w:rsidRDefault="00556965">
      <w:pPr>
        <w:rPr>
          <w:color w:val="FF0000"/>
          <w:sz w:val="28"/>
          <w:szCs w:val="28"/>
        </w:rPr>
      </w:pPr>
      <w:r w:rsidRPr="00165602">
        <w:rPr>
          <w:color w:val="FF0000"/>
          <w:sz w:val="28"/>
          <w:szCs w:val="28"/>
        </w:rPr>
        <w:t xml:space="preserve">How do you plan to make your game engaging? </w:t>
      </w:r>
    </w:p>
    <w:p w14:paraId="0D5AE2EB" w14:textId="77777777" w:rsidR="000F4A0B" w:rsidRDefault="000F4A0B">
      <w:pPr>
        <w:rPr>
          <w:sz w:val="28"/>
          <w:szCs w:val="28"/>
        </w:rPr>
      </w:pPr>
    </w:p>
    <w:p w14:paraId="72C000F3" w14:textId="77777777" w:rsidR="00CA745A" w:rsidRDefault="000F4A0B" w:rsidP="00CA745A">
      <w:pPr>
        <w:rPr>
          <w:sz w:val="28"/>
          <w:szCs w:val="28"/>
        </w:rPr>
      </w:pPr>
      <w:r>
        <w:rPr>
          <w:sz w:val="28"/>
          <w:szCs w:val="28"/>
        </w:rPr>
        <w:t>The way in which I play to make my game engaging is by making it more difficult. Some things which I could do to make th game more difficult is by making the game a multiplayer game so that it could be</w:t>
      </w:r>
      <w:r w:rsidR="00CA745A">
        <w:rPr>
          <w:sz w:val="28"/>
          <w:szCs w:val="28"/>
        </w:rPr>
        <w:t xml:space="preserve"> more stressful and a race to the end. Some other things which could make the game more interesting is by adding obstacles in the way and also different things to collect. I think that I could maybe also add a health bar and a fuel bar for the jets.</w:t>
      </w:r>
    </w:p>
    <w:p w14:paraId="4AF1513A" w14:textId="77777777" w:rsidR="007B4A91" w:rsidRDefault="007B4A91">
      <w:pPr>
        <w:rPr>
          <w:sz w:val="28"/>
          <w:szCs w:val="28"/>
        </w:rPr>
      </w:pPr>
    </w:p>
    <w:p w14:paraId="26C60E17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3F2442"/>
    <w:rsid w:val="000C25AF"/>
    <w:rsid w:val="000F4A0B"/>
    <w:rsid w:val="00165602"/>
    <w:rsid w:val="00202640"/>
    <w:rsid w:val="002704C2"/>
    <w:rsid w:val="002A2D90"/>
    <w:rsid w:val="00394CCA"/>
    <w:rsid w:val="003F2442"/>
    <w:rsid w:val="004B1670"/>
    <w:rsid w:val="00556965"/>
    <w:rsid w:val="00602A64"/>
    <w:rsid w:val="006253AC"/>
    <w:rsid w:val="00657CDC"/>
    <w:rsid w:val="006F5BC9"/>
    <w:rsid w:val="007B3E77"/>
    <w:rsid w:val="007B4A91"/>
    <w:rsid w:val="00841535"/>
    <w:rsid w:val="008C2D8C"/>
    <w:rsid w:val="009266F6"/>
    <w:rsid w:val="00A024F5"/>
    <w:rsid w:val="00A67E93"/>
    <w:rsid w:val="00A75B38"/>
    <w:rsid w:val="00A86DE0"/>
    <w:rsid w:val="00C0747B"/>
    <w:rsid w:val="00CA745A"/>
    <w:rsid w:val="00D75A9D"/>
    <w:rsid w:val="00EF15A3"/>
    <w:rsid w:val="00F03508"/>
    <w:rsid w:val="00FA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5BC2"/>
  <w15:docId w15:val="{79A5F353-A979-4C4F-A235-CD364E09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i\OneDrive\Desktop\Python%20Projects\Project%20questionair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4CA7B-F398-48B3-8267-5AB7211A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questionairre</Template>
  <TotalTime>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Project+Questionairre</dc:title>
  <dc:creator>Stef</dc:creator>
  <cp:lastModifiedBy>Stef</cp:lastModifiedBy>
  <cp:revision>1</cp:revision>
  <dcterms:created xsi:type="dcterms:W3CDTF">2022-01-24T07:58:00Z</dcterms:created>
  <dcterms:modified xsi:type="dcterms:W3CDTF">2022-01-24T08:03:00Z</dcterms:modified>
</cp:coreProperties>
</file>